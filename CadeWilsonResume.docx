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18D2C62" w14:textId="77777777" w:rsidTr="00A676DC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A0E1E4A" w14:textId="657E3149" w:rsidR="00692703" w:rsidRPr="00CF1A49" w:rsidRDefault="00245204" w:rsidP="00913946">
            <w:pPr>
              <w:pStyle w:val="Title"/>
            </w:pPr>
            <w:r>
              <w:t>Cade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Wilson</w:t>
            </w:r>
          </w:p>
          <w:p w14:paraId="5AACC569" w14:textId="006E5300" w:rsidR="00692703" w:rsidRPr="00CF1A49" w:rsidRDefault="00245204" w:rsidP="00913946">
            <w:pPr>
              <w:pStyle w:val="ContactInfo"/>
              <w:contextualSpacing w:val="0"/>
            </w:pPr>
            <w:r>
              <w:t>856 E Blackbrush Drive, Eagle Mountain, UT, 84005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780CEDB10E44B5B9A0FCBF38928949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(801)900-7549</w:t>
            </w:r>
          </w:p>
          <w:p w14:paraId="311E46C1" w14:textId="173018CC" w:rsidR="00692703" w:rsidRPr="00A676DC" w:rsidRDefault="00245204" w:rsidP="00A676DC">
            <w:pPr>
              <w:pStyle w:val="ContactInfoEmphasis"/>
            </w:pPr>
            <w:r>
              <w:t>Cade25wilson@gmail.com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6EC00ECB85B44F8B5B017815BAFF41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245204">
              <w:t>www.linkedin.com/in/cade-wilson-software</w:t>
            </w:r>
          </w:p>
        </w:tc>
      </w:tr>
      <w:tr w:rsidR="009571D8" w:rsidRPr="00CF1A49" w14:paraId="4251B492" w14:textId="77777777" w:rsidTr="00A676DC">
        <w:tc>
          <w:tcPr>
            <w:tcW w:w="9360" w:type="dxa"/>
            <w:tcBorders>
              <w:bottom w:val="single" w:sz="4" w:space="0" w:color="auto"/>
            </w:tcBorders>
            <w:tcMar>
              <w:top w:w="432" w:type="dxa"/>
            </w:tcMar>
          </w:tcPr>
          <w:p w14:paraId="46276AAD" w14:textId="295DCB56" w:rsidR="00245204" w:rsidRPr="001C05E8" w:rsidRDefault="00245204" w:rsidP="001C05E8">
            <w:pPr>
              <w:pStyle w:val="Title"/>
              <w:rPr>
                <w:sz w:val="40"/>
                <w:szCs w:val="40"/>
              </w:rPr>
            </w:pPr>
            <w:r w:rsidRPr="001C05E8">
              <w:rPr>
                <w:sz w:val="40"/>
                <w:szCs w:val="40"/>
              </w:rPr>
              <w:t xml:space="preserve">Software </w:t>
            </w:r>
            <w:r w:rsidR="00D61187" w:rsidRPr="001C05E8">
              <w:rPr>
                <w:b/>
                <w:bCs/>
                <w:sz w:val="40"/>
                <w:szCs w:val="40"/>
              </w:rPr>
              <w:t>D</w:t>
            </w:r>
            <w:r w:rsidRPr="001C05E8">
              <w:rPr>
                <w:b/>
                <w:bCs/>
                <w:sz w:val="40"/>
                <w:szCs w:val="40"/>
              </w:rPr>
              <w:t>eveloper</w:t>
            </w:r>
          </w:p>
          <w:p w14:paraId="4FEC9660" w14:textId="784B432D" w:rsidR="001755A8" w:rsidRPr="00CF1A49" w:rsidRDefault="00245204" w:rsidP="00245204">
            <w:pPr>
              <w:spacing w:line="276" w:lineRule="auto"/>
              <w:jc w:val="center"/>
            </w:pPr>
            <w:r>
              <w:t>Full stack software developer with programming skills in, HTML, CSS, JavaScript, Python, C#, SQL,</w:t>
            </w:r>
            <w:r w:rsidR="001C05E8">
              <w:t xml:space="preserve"> </w:t>
            </w:r>
            <w:r>
              <w:t>and the .NET Framework</w:t>
            </w:r>
          </w:p>
        </w:tc>
      </w:tr>
    </w:tbl>
    <w:p w14:paraId="52C72C6D" w14:textId="05A345DC" w:rsidR="00486277" w:rsidRPr="00CF1A49" w:rsidRDefault="0096017A" w:rsidP="00486277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360"/>
      </w:tblGrid>
      <w:tr w:rsidR="00414E89" w:rsidRPr="006E1507" w14:paraId="3304F6BC" w14:textId="77777777" w:rsidTr="00414E89">
        <w:trPr>
          <w:trHeight w:val="1367"/>
        </w:trPr>
        <w:tc>
          <w:tcPr>
            <w:tcW w:w="9659" w:type="dxa"/>
          </w:tcPr>
          <w:p w14:paraId="3E003C39" w14:textId="17130A74" w:rsidR="00414E89" w:rsidRPr="006E1507" w:rsidRDefault="00414E89" w:rsidP="006E1507">
            <w:pPr>
              <w:pStyle w:val="ListBullet"/>
              <w:contextualSpacing w:val="0"/>
            </w:pPr>
            <w:bookmarkStart w:id="0" w:name="_Hlk60066753"/>
            <w:r>
              <w:rPr>
                <w:b/>
                <w:bCs/>
              </w:rPr>
              <w:t xml:space="preserve">Development: </w:t>
            </w:r>
            <w:r w:rsidRPr="0077080F">
              <w:t>Python 3.7,</w:t>
            </w:r>
            <w:r>
              <w:rPr>
                <w:b/>
                <w:bCs/>
              </w:rPr>
              <w:t xml:space="preserve"> </w:t>
            </w:r>
            <w:r>
              <w:t>HTML, JavaScript, SQL, C#, .NET Framework</w:t>
            </w:r>
          </w:p>
          <w:p w14:paraId="56FEE993" w14:textId="64CFE5AE" w:rsidR="00414E89" w:rsidRDefault="00414E89" w:rsidP="006E1507">
            <w:pPr>
              <w:pStyle w:val="ListBullet"/>
              <w:contextualSpacing w:val="0"/>
            </w:pPr>
            <w:r>
              <w:rPr>
                <w:b/>
                <w:bCs/>
              </w:rPr>
              <w:t xml:space="preserve">Operating Systems: </w:t>
            </w:r>
            <w:r>
              <w:t>Windows 10</w:t>
            </w:r>
          </w:p>
          <w:p w14:paraId="717D4F1D" w14:textId="56107D76" w:rsidR="00414E89" w:rsidRDefault="00414E89" w:rsidP="006E1507">
            <w:pPr>
              <w:pStyle w:val="ListBullet"/>
              <w:contextualSpacing w:val="0"/>
            </w:pPr>
            <w:r>
              <w:rPr>
                <w:b/>
                <w:bCs/>
              </w:rPr>
              <w:t>IDE:</w:t>
            </w:r>
            <w:r>
              <w:t xml:space="preserve"> Visual Studio, Visual Studio Code, </w:t>
            </w:r>
            <w:r w:rsidR="00A07315">
              <w:t>PyCharm</w:t>
            </w:r>
          </w:p>
          <w:p w14:paraId="3D21EB78" w14:textId="547D48B7" w:rsidR="009B2B71" w:rsidRDefault="009B2B71" w:rsidP="006E1507">
            <w:pPr>
              <w:pStyle w:val="ListBullet"/>
              <w:contextualSpacing w:val="0"/>
            </w:pPr>
            <w:r>
              <w:rPr>
                <w:b/>
                <w:bCs/>
              </w:rPr>
              <w:t xml:space="preserve">Version Control: </w:t>
            </w:r>
            <w:r>
              <w:t>GitHub, Azure</w:t>
            </w:r>
          </w:p>
          <w:p w14:paraId="4F618DA0" w14:textId="77777777" w:rsidR="00A676DC" w:rsidRDefault="009B2B71" w:rsidP="006E1507">
            <w:pPr>
              <w:pStyle w:val="ListBullet"/>
              <w:contextualSpacing w:val="0"/>
            </w:pPr>
            <w:r>
              <w:rPr>
                <w:b/>
                <w:bCs/>
              </w:rPr>
              <w:t>Frameworks:</w:t>
            </w:r>
            <w:r>
              <w:t xml:space="preserve"> MVC</w:t>
            </w:r>
          </w:p>
          <w:p w14:paraId="655B652D" w14:textId="54BA1053" w:rsidR="009B2B71" w:rsidRDefault="0098138C" w:rsidP="00A676DC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pict w14:anchorId="71C95B22">
                <v:rect id="_x0000_i1025" style="width:0;height:1.5pt" o:hralign="center" o:hrstd="t" o:hr="t" fillcolor="#a0a0a0" stroked="f"/>
              </w:pict>
            </w:r>
          </w:p>
          <w:p w14:paraId="2A131C64" w14:textId="2EF4EFE1" w:rsidR="00414E89" w:rsidRPr="006E1507" w:rsidRDefault="00414E89" w:rsidP="00414E8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bookmarkEnd w:id="0"/>
    <w:p w14:paraId="636A5E35" w14:textId="5084B452" w:rsidR="00D61187" w:rsidRDefault="00D61187" w:rsidP="00BD38A8">
      <w:pPr>
        <w:pStyle w:val="Heading1"/>
        <w:pBdr>
          <w:bottom w:val="single" w:sz="4" w:space="1" w:color="auto"/>
        </w:pBdr>
      </w:pPr>
      <w:r>
        <w:t>Work Experience</w:t>
      </w:r>
    </w:p>
    <w:p w14:paraId="00A15849" w14:textId="77777777" w:rsidR="00BD38A8" w:rsidRDefault="00BD38A8" w:rsidP="00BD38A8">
      <w:pPr>
        <w:pStyle w:val="Heading1"/>
      </w:pPr>
    </w:p>
    <w:p w14:paraId="73FDD286" w14:textId="69C66B42" w:rsidR="00BD38A8" w:rsidRPr="008C1EA6" w:rsidRDefault="00D14BC3" w:rsidP="00BD38A8">
      <w:pPr>
        <w:pStyle w:val="Heading1"/>
        <w:rPr>
          <w:b w:val="0"/>
          <w:bCs/>
          <w:sz w:val="24"/>
          <w:szCs w:val="24"/>
          <w:u w:val="single"/>
        </w:rPr>
      </w:pPr>
      <w:r w:rsidRPr="008C1EA6">
        <w:rPr>
          <w:sz w:val="24"/>
          <w:szCs w:val="24"/>
          <w:u w:val="single"/>
        </w:rPr>
        <w:t>Dairy Queen</w:t>
      </w:r>
      <w:r w:rsidR="00BD38A8" w:rsidRPr="008C1EA6">
        <w:rPr>
          <w:sz w:val="24"/>
          <w:szCs w:val="24"/>
          <w:u w:val="single"/>
        </w:rPr>
        <w:t xml:space="preserve">, </w:t>
      </w:r>
      <w:r w:rsidR="008C1EA6" w:rsidRPr="008C1EA6">
        <w:rPr>
          <w:b w:val="0"/>
          <w:bCs/>
          <w:sz w:val="24"/>
          <w:szCs w:val="24"/>
          <w:u w:val="single"/>
        </w:rPr>
        <w:t>Manager</w:t>
      </w:r>
      <w:r w:rsidR="00CF28BE">
        <w:rPr>
          <w:b w:val="0"/>
          <w:bCs/>
          <w:sz w:val="24"/>
          <w:szCs w:val="24"/>
          <w:u w:val="single"/>
        </w:rPr>
        <w:t xml:space="preserve"> (2018-2019)</w:t>
      </w:r>
    </w:p>
    <w:p w14:paraId="2624E792" w14:textId="77777777" w:rsidR="008C1EA6" w:rsidRDefault="00D14BC3" w:rsidP="00D14BC3">
      <w:pPr>
        <w:pStyle w:val="ListBullet"/>
      </w:pPr>
      <w:r>
        <w:t xml:space="preserve">Managed a </w:t>
      </w:r>
      <w:r w:rsidR="00EB3BC6">
        <w:t xml:space="preserve">group of up to 12 per shift making sure orders went out correctly and in a timely manner. </w:t>
      </w:r>
    </w:p>
    <w:p w14:paraId="27516CE8" w14:textId="77777777" w:rsidR="008C1EA6" w:rsidRDefault="00EB3BC6" w:rsidP="00D14BC3">
      <w:pPr>
        <w:pStyle w:val="ListBullet"/>
      </w:pPr>
      <w:r>
        <w:t xml:space="preserve">Approved scheduling requests and created schedule weekly. </w:t>
      </w:r>
    </w:p>
    <w:p w14:paraId="78B0EAA1" w14:textId="70D49B29" w:rsidR="00D14BC3" w:rsidRDefault="00EB3BC6" w:rsidP="00D14BC3">
      <w:pPr>
        <w:pStyle w:val="ListBullet"/>
      </w:pPr>
      <w:r>
        <w:t>Took inventory and ordered product bi-weekly.</w:t>
      </w:r>
    </w:p>
    <w:p w14:paraId="36262820" w14:textId="2E81D547" w:rsidR="00D14BC3" w:rsidRPr="008C1EA6" w:rsidRDefault="00D14BC3" w:rsidP="008C1EA6">
      <w:pPr>
        <w:pStyle w:val="Heading1"/>
        <w:rPr>
          <w:b w:val="0"/>
          <w:bCs/>
          <w:sz w:val="24"/>
          <w:szCs w:val="24"/>
          <w:u w:val="single"/>
        </w:rPr>
      </w:pPr>
      <w:r w:rsidRPr="008C1EA6">
        <w:rPr>
          <w:sz w:val="24"/>
          <w:szCs w:val="24"/>
          <w:u w:val="single"/>
        </w:rPr>
        <w:t>RP Painting</w:t>
      </w:r>
      <w:r w:rsidR="008C1EA6">
        <w:rPr>
          <w:sz w:val="24"/>
          <w:szCs w:val="24"/>
          <w:u w:val="single"/>
        </w:rPr>
        <w:t xml:space="preserve">, </w:t>
      </w:r>
      <w:r w:rsidR="008C1EA6">
        <w:rPr>
          <w:b w:val="0"/>
          <w:bCs/>
          <w:sz w:val="24"/>
          <w:szCs w:val="24"/>
          <w:u w:val="single"/>
        </w:rPr>
        <w:t>Painter</w:t>
      </w:r>
      <w:r w:rsidR="00CF28BE">
        <w:rPr>
          <w:b w:val="0"/>
          <w:bCs/>
          <w:sz w:val="24"/>
          <w:szCs w:val="24"/>
          <w:u w:val="single"/>
        </w:rPr>
        <w:t xml:space="preserve"> (2019-2020)</w:t>
      </w:r>
    </w:p>
    <w:p w14:paraId="0E408402" w14:textId="15A8DAA6" w:rsidR="008C1EA6" w:rsidRDefault="008C1EA6" w:rsidP="00D14BC3">
      <w:pPr>
        <w:pStyle w:val="ListBullet"/>
      </w:pPr>
      <w:r>
        <w:t>Mixed paints and solutions and monitored temperatures</w:t>
      </w:r>
    </w:p>
    <w:p w14:paraId="09D8CE7A" w14:textId="71B99528" w:rsidR="008C1EA6" w:rsidRDefault="008C1EA6" w:rsidP="00D14BC3">
      <w:pPr>
        <w:pStyle w:val="ListBullet"/>
      </w:pPr>
      <w:r>
        <w:t>Cleaned and smoothed all surfaces prior to painting</w:t>
      </w:r>
    </w:p>
    <w:p w14:paraId="37292138" w14:textId="2AD04246" w:rsidR="008C1EA6" w:rsidRDefault="008C1EA6" w:rsidP="008C1EA6">
      <w:pPr>
        <w:pStyle w:val="ListBullet"/>
      </w:pPr>
      <w:r>
        <w:t>Covered floors before prepping, priming, and painting all surfaces</w:t>
      </w:r>
    </w:p>
    <w:p w14:paraId="4BC406EC" w14:textId="6145EAAA" w:rsidR="008C1EA6" w:rsidRPr="008C1EA6" w:rsidRDefault="008C1EA6" w:rsidP="008C1EA6">
      <w:pPr>
        <w:pStyle w:val="Heading1"/>
        <w:rPr>
          <w:b w:val="0"/>
          <w:bCs/>
          <w:sz w:val="24"/>
          <w:szCs w:val="24"/>
          <w:u w:val="single"/>
        </w:rPr>
      </w:pPr>
      <w:r w:rsidRPr="008C1EA6">
        <w:rPr>
          <w:sz w:val="24"/>
          <w:szCs w:val="24"/>
          <w:u w:val="single"/>
        </w:rPr>
        <w:t>LOWE’S,</w:t>
      </w:r>
      <w:r>
        <w:rPr>
          <w:sz w:val="24"/>
          <w:szCs w:val="24"/>
          <w:u w:val="single"/>
        </w:rPr>
        <w:t xml:space="preserve"> </w:t>
      </w:r>
      <w:r>
        <w:rPr>
          <w:b w:val="0"/>
          <w:bCs/>
          <w:sz w:val="24"/>
          <w:szCs w:val="24"/>
          <w:u w:val="single"/>
        </w:rPr>
        <w:t xml:space="preserve">Merchandiser </w:t>
      </w:r>
      <w:r w:rsidR="00CF28BE">
        <w:rPr>
          <w:b w:val="0"/>
          <w:bCs/>
          <w:sz w:val="24"/>
          <w:szCs w:val="24"/>
          <w:u w:val="single"/>
        </w:rPr>
        <w:t>(2020-)</w:t>
      </w:r>
    </w:p>
    <w:p w14:paraId="413F4528" w14:textId="09258C19" w:rsidR="00D61187" w:rsidRDefault="00CF28BE" w:rsidP="0096017A">
      <w:pPr>
        <w:pStyle w:val="ListBullet"/>
      </w:pPr>
      <w:r>
        <w:t>Arranged items in optimal locations to grab customer attention and drive sales</w:t>
      </w:r>
    </w:p>
    <w:p w14:paraId="007C5B73" w14:textId="04169320" w:rsidR="00CF28BE" w:rsidRDefault="00CF28BE" w:rsidP="0096017A">
      <w:pPr>
        <w:pStyle w:val="ListBullet"/>
      </w:pPr>
      <w:r>
        <w:t>Created and placed signage to drive customer engagement</w:t>
      </w:r>
    </w:p>
    <w:p w14:paraId="7116DB15" w14:textId="55A93488" w:rsidR="00CF28BE" w:rsidRDefault="00CF28BE" w:rsidP="00A72CEF">
      <w:pPr>
        <w:pStyle w:val="ListBullet"/>
        <w:pBdr>
          <w:bottom w:val="single" w:sz="4" w:space="1" w:color="auto"/>
        </w:pBdr>
      </w:pPr>
      <w:r>
        <w:t>Organized store inventory and planned for future sales</w:t>
      </w:r>
    </w:p>
    <w:p w14:paraId="700F36E2" w14:textId="24581D57" w:rsidR="0096017A" w:rsidRPr="00CF1A49" w:rsidRDefault="009B2B71" w:rsidP="0096017A">
      <w:pPr>
        <w:pStyle w:val="Heading1"/>
      </w:pPr>
      <w:r>
        <w:lastRenderedPageBreak/>
        <w:t xml:space="preserve">Programming Experience </w:t>
      </w:r>
    </w:p>
    <w:tbl>
      <w:tblPr>
        <w:tblStyle w:val="TableGrid"/>
        <w:tblW w:w="508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521"/>
      </w:tblGrid>
      <w:tr w:rsidR="009B2B71" w:rsidRPr="006E1507" w14:paraId="6CC396E9" w14:textId="77777777" w:rsidTr="00A72CEF">
        <w:trPr>
          <w:trHeight w:val="886"/>
        </w:trPr>
        <w:tc>
          <w:tcPr>
            <w:tcW w:w="9521" w:type="dxa"/>
            <w:tcBorders>
              <w:bottom w:val="single" w:sz="4" w:space="0" w:color="auto"/>
            </w:tcBorders>
          </w:tcPr>
          <w:p w14:paraId="3339F500" w14:textId="74CC4DDE" w:rsidR="009B2B71" w:rsidRDefault="00A07315" w:rsidP="009B2B71">
            <w:pPr>
              <w:pStyle w:val="ListBullet"/>
              <w:contextualSpacing w:val="0"/>
            </w:pPr>
            <w:r>
              <w:rPr>
                <w:b/>
                <w:bCs/>
                <w:sz w:val="28"/>
                <w:szCs w:val="28"/>
              </w:rPr>
              <w:t xml:space="preserve">C# -- </w:t>
            </w:r>
            <w:r>
              <w:t>Developed a Console App from the .Net Framework of a casino style 21 game. The application is made up of multiple classes and interfaces, the application is also able to hold the current players currency amount in the database.</w:t>
            </w:r>
          </w:p>
          <w:p w14:paraId="3F7492AE" w14:textId="5080E0D2" w:rsidR="00A07315" w:rsidRDefault="00A07315" w:rsidP="009B2B71">
            <w:pPr>
              <w:pStyle w:val="ListBullet"/>
              <w:contextualSpacing w:val="0"/>
            </w:pPr>
            <w:r>
              <w:rPr>
                <w:b/>
                <w:bCs/>
                <w:sz w:val="28"/>
                <w:szCs w:val="28"/>
              </w:rPr>
              <w:t>Python –</w:t>
            </w:r>
            <w:r>
              <w:rPr>
                <w:sz w:val="28"/>
                <w:szCs w:val="28"/>
              </w:rPr>
              <w:t xml:space="preserve"> </w:t>
            </w:r>
            <w:r>
              <w:t>Developed an GUI application using Tkinter. Application</w:t>
            </w:r>
            <w:r w:rsidR="00497210">
              <w:t xml:space="preserve"> can get user input of two folders and transfer files that have been modified in the last 24 hours in between the two folders.</w:t>
            </w:r>
          </w:p>
          <w:p w14:paraId="3269D493" w14:textId="77777777" w:rsidR="00497210" w:rsidRDefault="00497210" w:rsidP="009B2B71">
            <w:pPr>
              <w:pStyle w:val="ListBullet"/>
              <w:contextualSpacing w:val="0"/>
            </w:pPr>
            <w:r>
              <w:rPr>
                <w:b/>
                <w:bCs/>
                <w:sz w:val="28"/>
                <w:szCs w:val="28"/>
              </w:rPr>
              <w:t xml:space="preserve">Django MVC – </w:t>
            </w:r>
            <w:r>
              <w:t>Developed a website application using Django which can add a user’s favorite basketball player to a database and later be able to go to the index page and view all details about players that have been added to a database.</w:t>
            </w:r>
          </w:p>
          <w:p w14:paraId="793D40CB" w14:textId="77777777" w:rsidR="0093121C" w:rsidRDefault="0093121C" w:rsidP="009B2B71">
            <w:pPr>
              <w:pStyle w:val="ListBullet"/>
              <w:contextualSpacing w:val="0"/>
            </w:pPr>
            <w:r>
              <w:rPr>
                <w:b/>
                <w:bCs/>
                <w:sz w:val="28"/>
                <w:szCs w:val="28"/>
              </w:rPr>
              <w:t xml:space="preserve">JavaScript – </w:t>
            </w:r>
            <w:r>
              <w:t>Created a Tic Tac Toe game which can be played by one player against the CPU.</w:t>
            </w:r>
          </w:p>
          <w:p w14:paraId="71CE437A" w14:textId="533B473D" w:rsidR="007D0EDF" w:rsidRPr="006E1507" w:rsidRDefault="001C05E8" w:rsidP="009B2B71">
            <w:pPr>
              <w:pStyle w:val="ListBullet"/>
              <w:contextualSpacing w:val="0"/>
            </w:pPr>
            <w:r>
              <w:rPr>
                <w:b/>
                <w:bCs/>
                <w:sz w:val="28"/>
                <w:szCs w:val="28"/>
              </w:rPr>
              <w:t>Prosper I.T Consulting --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4-week internship at Prosper IT consulting, where I worked on 2 different projects. One in the popular language python using Django and the other in C# and the .NET Framework. In the python project I worked on creating an application that could be used to track users’ hobbies and link them to a database, you can find more about this in the link to my GitHub repository. The C# project I worked on used the software design pattern MVC where a team of developers and I worked on an application in the middle of its lifespan, I worked on giving certain parameters to determine whether ellipses would be displayed at the end of a description or not.</w:t>
            </w:r>
          </w:p>
        </w:tc>
      </w:tr>
      <w:tr w:rsidR="00A676DC" w:rsidRPr="006E1507" w14:paraId="713E22CB" w14:textId="77777777" w:rsidTr="00A72CEF">
        <w:trPr>
          <w:trHeight w:val="886"/>
        </w:trPr>
        <w:tc>
          <w:tcPr>
            <w:tcW w:w="9521" w:type="dxa"/>
            <w:tcBorders>
              <w:top w:val="single" w:sz="4" w:space="0" w:color="auto"/>
            </w:tcBorders>
          </w:tcPr>
          <w:p w14:paraId="6254FB6B" w14:textId="77777777" w:rsidR="00A676DC" w:rsidRDefault="00A676DC" w:rsidP="007D0EDF">
            <w:pPr>
              <w:pStyle w:val="ListBullet"/>
              <w:numPr>
                <w:ilvl w:val="0"/>
                <w:numId w:val="0"/>
              </w:numPr>
              <w:rPr>
                <w:b/>
                <w:bCs/>
                <w:sz w:val="28"/>
                <w:szCs w:val="28"/>
              </w:rPr>
            </w:pPr>
          </w:p>
        </w:tc>
      </w:tr>
    </w:tbl>
    <w:sdt>
      <w:sdtPr>
        <w:alias w:val="Education:"/>
        <w:tag w:val="Education:"/>
        <w:id w:val="-358732336"/>
        <w:placeholder>
          <w:docPart w:val="99897713E7E6464EACD6A3093CBCECA2"/>
        </w:placeholder>
        <w:temporary/>
        <w:showingPlcHdr/>
        <w15:appearance w15:val="hidden"/>
      </w:sdtPr>
      <w:sdtEndPr/>
      <w:sdtContent>
        <w:p w14:paraId="6EFE219B" w14:textId="77777777" w:rsidR="00D61187" w:rsidRPr="00CF1A49" w:rsidRDefault="00D61187" w:rsidP="00D6118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61187" w:rsidRPr="00CF1A49" w14:paraId="27ACF550" w14:textId="77777777" w:rsidTr="00B71561">
        <w:tc>
          <w:tcPr>
            <w:tcW w:w="9290" w:type="dxa"/>
          </w:tcPr>
          <w:p w14:paraId="265C295A" w14:textId="77777777" w:rsidR="00D61187" w:rsidRPr="00CF1A49" w:rsidRDefault="00D61187" w:rsidP="00B71561">
            <w:pPr>
              <w:pStyle w:val="Heading3"/>
              <w:contextualSpacing w:val="0"/>
              <w:outlineLvl w:val="2"/>
            </w:pPr>
            <w:r>
              <w:t>January 2021</w:t>
            </w:r>
          </w:p>
          <w:p w14:paraId="38AB26DB" w14:textId="77777777" w:rsidR="00D61187" w:rsidRPr="00CF1A49" w:rsidRDefault="00D61187" w:rsidP="00B71561">
            <w:pPr>
              <w:pStyle w:val="Heading2"/>
              <w:contextualSpacing w:val="0"/>
              <w:outlineLvl w:val="1"/>
            </w:pPr>
            <w:r>
              <w:t xml:space="preserve">The tech academy, </w:t>
            </w:r>
          </w:p>
          <w:p w14:paraId="18FE6C23" w14:textId="77777777" w:rsidR="00D61187" w:rsidRDefault="00D61187" w:rsidP="00B71561">
            <w:pPr>
              <w:contextualSpacing w:val="0"/>
            </w:pPr>
            <w:r>
              <w:t>Software developer bootcamp, with over 1,000 hours of study and coding projects, featuring courses that teach the fundamentals in HTML, CSS, JavaScript, SQL, Python, C#, MVC, Version and Source Control, as well as Agile product development method.</w:t>
            </w:r>
          </w:p>
          <w:p w14:paraId="7387469D" w14:textId="77777777" w:rsidR="00D61187" w:rsidRPr="00CF1A49" w:rsidRDefault="0098138C" w:rsidP="00B71561">
            <w:pPr>
              <w:contextualSpacing w:val="0"/>
            </w:pPr>
            <w:r>
              <w:pict w14:anchorId="142D9978">
                <v:rect id="_x0000_i1026" style="width:0;height:1.5pt" o:hralign="center" o:hrstd="t" o:hr="t" fillcolor="#a0a0a0" stroked="f"/>
              </w:pict>
            </w:r>
          </w:p>
        </w:tc>
      </w:tr>
    </w:tbl>
    <w:p w14:paraId="3FFF68F9" w14:textId="4AF5EE52" w:rsidR="00A676DC" w:rsidRDefault="003A4392" w:rsidP="00835A4E">
      <w:pPr>
        <w:pStyle w:val="Heading1"/>
      </w:pPr>
      <w:r>
        <w:t>craigslist tech support, software, web html, system network, amc .net</w:t>
      </w:r>
    </w:p>
    <w:p w14:paraId="57C4AF22" w14:textId="3DB64184" w:rsidR="003A4392" w:rsidRDefault="003A4392" w:rsidP="00835A4E">
      <w:pPr>
        <w:pStyle w:val="Heading1"/>
      </w:pPr>
      <w:r>
        <w:t xml:space="preserve">find hr recruiter/ talent acquisition </w:t>
      </w:r>
    </w:p>
    <w:p w14:paraId="13FC3581" w14:textId="2A88A0DB" w:rsidR="00876E0D" w:rsidRDefault="00876E0D" w:rsidP="00835A4E">
      <w:pPr>
        <w:pStyle w:val="Heading1"/>
      </w:pPr>
      <w:r>
        <w:t>“my name is cade wilson Im looking for a position, Im impressed you have a robust employee training, I’d love to connect and learn more about amc”</w:t>
      </w:r>
    </w:p>
    <w:p w14:paraId="568FC182" w14:textId="63FF6ACC" w:rsidR="00C31396" w:rsidRDefault="00C31396" w:rsidP="00835A4E">
      <w:pPr>
        <w:pStyle w:val="Heading1"/>
      </w:pPr>
    </w:p>
    <w:p w14:paraId="58B0F464" w14:textId="0B545102" w:rsidR="00C31396" w:rsidRPr="006E1507" w:rsidRDefault="00C31396" w:rsidP="00C31396">
      <w:r>
        <w:t xml:space="preserve">My Name is Cade Wilson </w:t>
      </w:r>
      <w:proofErr w:type="gramStart"/>
      <w:r>
        <w:t>I’m</w:t>
      </w:r>
      <w:proofErr w:type="gramEnd"/>
      <w:r>
        <w:t xml:space="preserve"> Looking for a position, I’m impressed you have a robust employee training, I’d love to connect and learn more about AMC</w:t>
      </w:r>
    </w:p>
    <w:sectPr w:rsidR="00C31396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5947E" w14:textId="77777777" w:rsidR="0098138C" w:rsidRDefault="0098138C" w:rsidP="0068194B">
      <w:r>
        <w:separator/>
      </w:r>
    </w:p>
    <w:p w14:paraId="011E92E0" w14:textId="77777777" w:rsidR="0098138C" w:rsidRDefault="0098138C"/>
    <w:p w14:paraId="0CF53A79" w14:textId="77777777" w:rsidR="0098138C" w:rsidRDefault="0098138C"/>
  </w:endnote>
  <w:endnote w:type="continuationSeparator" w:id="0">
    <w:p w14:paraId="097BF148" w14:textId="77777777" w:rsidR="0098138C" w:rsidRDefault="0098138C" w:rsidP="0068194B">
      <w:r>
        <w:continuationSeparator/>
      </w:r>
    </w:p>
    <w:p w14:paraId="72E41AE3" w14:textId="77777777" w:rsidR="0098138C" w:rsidRDefault="0098138C"/>
    <w:p w14:paraId="33E87E76" w14:textId="77777777" w:rsidR="0098138C" w:rsidRDefault="00981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07E23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18D89" w14:textId="77777777" w:rsidR="0098138C" w:rsidRDefault="0098138C" w:rsidP="0068194B">
      <w:r>
        <w:separator/>
      </w:r>
    </w:p>
    <w:p w14:paraId="29CF6C88" w14:textId="77777777" w:rsidR="0098138C" w:rsidRDefault="0098138C"/>
    <w:p w14:paraId="158353E2" w14:textId="77777777" w:rsidR="0098138C" w:rsidRDefault="0098138C"/>
  </w:footnote>
  <w:footnote w:type="continuationSeparator" w:id="0">
    <w:p w14:paraId="2A4473F3" w14:textId="77777777" w:rsidR="0098138C" w:rsidRDefault="0098138C" w:rsidP="0068194B">
      <w:r>
        <w:continuationSeparator/>
      </w:r>
    </w:p>
    <w:p w14:paraId="1F20E821" w14:textId="77777777" w:rsidR="0098138C" w:rsidRDefault="0098138C"/>
    <w:p w14:paraId="4C75EBF7" w14:textId="77777777" w:rsidR="0098138C" w:rsidRDefault="009813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3318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3BC90D" wp14:editId="029CADE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807D39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E9C35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60161FD"/>
    <w:multiLevelType w:val="multilevel"/>
    <w:tmpl w:val="05A62D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5B497A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A184C7B"/>
    <w:multiLevelType w:val="hybridMultilevel"/>
    <w:tmpl w:val="9588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7581941"/>
    <w:multiLevelType w:val="hybridMultilevel"/>
    <w:tmpl w:val="EABCC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04"/>
    <w:rsid w:val="000001EF"/>
    <w:rsid w:val="00007322"/>
    <w:rsid w:val="00007728"/>
    <w:rsid w:val="000159C2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6A60"/>
    <w:rsid w:val="00163668"/>
    <w:rsid w:val="00171566"/>
    <w:rsid w:val="00174676"/>
    <w:rsid w:val="001755A8"/>
    <w:rsid w:val="00184014"/>
    <w:rsid w:val="00192008"/>
    <w:rsid w:val="001C05E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5204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2C0"/>
    <w:rsid w:val="00336056"/>
    <w:rsid w:val="003544E1"/>
    <w:rsid w:val="00366398"/>
    <w:rsid w:val="003A0632"/>
    <w:rsid w:val="003A30E5"/>
    <w:rsid w:val="003A4392"/>
    <w:rsid w:val="003A6ADF"/>
    <w:rsid w:val="003B5928"/>
    <w:rsid w:val="003D380F"/>
    <w:rsid w:val="003E160D"/>
    <w:rsid w:val="003F1D5F"/>
    <w:rsid w:val="00405128"/>
    <w:rsid w:val="00406CFF"/>
    <w:rsid w:val="00414E8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97210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0716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23E6"/>
    <w:rsid w:val="0074403D"/>
    <w:rsid w:val="00744FE4"/>
    <w:rsid w:val="00746D44"/>
    <w:rsid w:val="007538DC"/>
    <w:rsid w:val="00757803"/>
    <w:rsid w:val="0077080F"/>
    <w:rsid w:val="0079206B"/>
    <w:rsid w:val="00796076"/>
    <w:rsid w:val="007C0566"/>
    <w:rsid w:val="007C606B"/>
    <w:rsid w:val="007D0EDF"/>
    <w:rsid w:val="007E6A61"/>
    <w:rsid w:val="00801140"/>
    <w:rsid w:val="00803404"/>
    <w:rsid w:val="00834955"/>
    <w:rsid w:val="00835A4E"/>
    <w:rsid w:val="00855B59"/>
    <w:rsid w:val="00860461"/>
    <w:rsid w:val="0086487C"/>
    <w:rsid w:val="00870B20"/>
    <w:rsid w:val="00876E0D"/>
    <w:rsid w:val="008829F8"/>
    <w:rsid w:val="00885897"/>
    <w:rsid w:val="008A6538"/>
    <w:rsid w:val="008C1EA6"/>
    <w:rsid w:val="008C7056"/>
    <w:rsid w:val="008F3542"/>
    <w:rsid w:val="008F3B14"/>
    <w:rsid w:val="00901899"/>
    <w:rsid w:val="0090344B"/>
    <w:rsid w:val="00905715"/>
    <w:rsid w:val="0091321E"/>
    <w:rsid w:val="00913946"/>
    <w:rsid w:val="0092726B"/>
    <w:rsid w:val="0093121C"/>
    <w:rsid w:val="009361BA"/>
    <w:rsid w:val="00944F78"/>
    <w:rsid w:val="009510E7"/>
    <w:rsid w:val="00952C89"/>
    <w:rsid w:val="009571D8"/>
    <w:rsid w:val="0096017A"/>
    <w:rsid w:val="009650EA"/>
    <w:rsid w:val="0097790C"/>
    <w:rsid w:val="0098138C"/>
    <w:rsid w:val="0098506E"/>
    <w:rsid w:val="009A44CE"/>
    <w:rsid w:val="009B2B71"/>
    <w:rsid w:val="009C4DFC"/>
    <w:rsid w:val="009D44F8"/>
    <w:rsid w:val="009E2B58"/>
    <w:rsid w:val="009E3160"/>
    <w:rsid w:val="009F220C"/>
    <w:rsid w:val="009F3B05"/>
    <w:rsid w:val="009F4931"/>
    <w:rsid w:val="00A07315"/>
    <w:rsid w:val="00A14534"/>
    <w:rsid w:val="00A16DAA"/>
    <w:rsid w:val="00A24162"/>
    <w:rsid w:val="00A25023"/>
    <w:rsid w:val="00A270EA"/>
    <w:rsid w:val="00A34BA2"/>
    <w:rsid w:val="00A36F27"/>
    <w:rsid w:val="00A42E32"/>
    <w:rsid w:val="00A4533A"/>
    <w:rsid w:val="00A46E63"/>
    <w:rsid w:val="00A51DC5"/>
    <w:rsid w:val="00A53DE1"/>
    <w:rsid w:val="00A615E1"/>
    <w:rsid w:val="00A676DC"/>
    <w:rsid w:val="00A72CEF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38A8"/>
    <w:rsid w:val="00BD431F"/>
    <w:rsid w:val="00BE423E"/>
    <w:rsid w:val="00BF61AC"/>
    <w:rsid w:val="00C3139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8BE"/>
    <w:rsid w:val="00D0630C"/>
    <w:rsid w:val="00D14BC3"/>
    <w:rsid w:val="00D243A9"/>
    <w:rsid w:val="00D305E5"/>
    <w:rsid w:val="00D37CD3"/>
    <w:rsid w:val="00D6118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2941"/>
    <w:rsid w:val="00E5632B"/>
    <w:rsid w:val="00E70240"/>
    <w:rsid w:val="00E71E6B"/>
    <w:rsid w:val="00E81CC5"/>
    <w:rsid w:val="00E85A87"/>
    <w:rsid w:val="00E85B4A"/>
    <w:rsid w:val="00E9528E"/>
    <w:rsid w:val="00EA5099"/>
    <w:rsid w:val="00EB3BC6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F82FC"/>
  <w15:chartTrackingRefBased/>
  <w15:docId w15:val="{3510E1C6-9DC2-4D80-9333-8FADF18C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Owner\AppData\Local\Microsoft\Office\16.0\DTS\en-US%7b8C9CBB5C-8E14-4F56-8BA2-9380E58F231B%7d\%7b1DB8595B-B4DA-42A0-978D-C2D2EE5D8492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80CEDB10E44B5B9A0FCBF389289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1C820-277D-4872-BC4F-393AE4E9B5E2}"/>
      </w:docPartPr>
      <w:docPartBody>
        <w:p w:rsidR="00BC358A" w:rsidRDefault="00F74C84">
          <w:pPr>
            <w:pStyle w:val="0780CEDB10E44B5B9A0FCBF389289491"/>
          </w:pPr>
          <w:r w:rsidRPr="00CF1A49">
            <w:t>·</w:t>
          </w:r>
        </w:p>
      </w:docPartBody>
    </w:docPart>
    <w:docPart>
      <w:docPartPr>
        <w:name w:val="56EC00ECB85B44F8B5B017815BAFF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7B439-5DD0-4878-ACD1-E05887ADC5FA}"/>
      </w:docPartPr>
      <w:docPartBody>
        <w:p w:rsidR="00BC358A" w:rsidRDefault="00F74C84">
          <w:pPr>
            <w:pStyle w:val="56EC00ECB85B44F8B5B017815BAFF419"/>
          </w:pPr>
          <w:r w:rsidRPr="00CF1A49">
            <w:t>·</w:t>
          </w:r>
        </w:p>
      </w:docPartBody>
    </w:docPart>
    <w:docPart>
      <w:docPartPr>
        <w:name w:val="99897713E7E6464EACD6A3093CBCE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CF6E2-6720-4ECF-8845-0549BAE27815}"/>
      </w:docPartPr>
      <w:docPartBody>
        <w:p w:rsidR="000E7F83" w:rsidRDefault="00A3426E" w:rsidP="00A3426E">
          <w:pPr>
            <w:pStyle w:val="99897713E7E6464EACD6A3093CBCECA2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29"/>
    <w:rsid w:val="000E7F83"/>
    <w:rsid w:val="00285729"/>
    <w:rsid w:val="00476428"/>
    <w:rsid w:val="00A3426E"/>
    <w:rsid w:val="00BC358A"/>
    <w:rsid w:val="00E96BEB"/>
    <w:rsid w:val="00F23B14"/>
    <w:rsid w:val="00F7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897713E7E6464EACD6A3093CBCECA2">
    <w:name w:val="99897713E7E6464EACD6A3093CBCECA2"/>
    <w:rsid w:val="00A3426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780CEDB10E44B5B9A0FCBF389289491">
    <w:name w:val="0780CEDB10E44B5B9A0FCBF389289491"/>
  </w:style>
  <w:style w:type="paragraph" w:customStyle="1" w:styleId="56EC00ECB85B44F8B5B017815BAFF419">
    <w:name w:val="56EC00ECB85B44F8B5B017815BAFF41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{1DB8595B-B4DA-42A0-978D-C2D2EE5D8492}tf16402488_win32.dotx</Template>
  <TotalTime>4794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Wilson</dc:creator>
  <cp:keywords/>
  <dc:description/>
  <cp:lastModifiedBy>Cade Wilson</cp:lastModifiedBy>
  <cp:revision>11</cp:revision>
  <dcterms:created xsi:type="dcterms:W3CDTF">2020-12-28T21:51:00Z</dcterms:created>
  <dcterms:modified xsi:type="dcterms:W3CDTF">2021-01-11T10:01:00Z</dcterms:modified>
  <cp:category/>
</cp:coreProperties>
</file>